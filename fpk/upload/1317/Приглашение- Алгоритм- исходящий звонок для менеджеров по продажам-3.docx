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B1" w:rsidRDefault="00CC06B1" w:rsidP="00834189">
      <w:pPr>
        <w:jc w:val="center"/>
        <w:rPr>
          <w:b/>
          <w:lang w:val="en-US"/>
        </w:rPr>
      </w:pPr>
    </w:p>
    <w:p w:rsidR="00CC06B1" w:rsidRPr="00E04999" w:rsidRDefault="00CC06B1" w:rsidP="00834189">
      <w:pPr>
        <w:jc w:val="center"/>
        <w:rPr>
          <w:b/>
          <w:sz w:val="28"/>
          <w:szCs w:val="28"/>
        </w:rPr>
      </w:pPr>
      <w:r w:rsidRPr="00E04999">
        <w:rPr>
          <w:b/>
          <w:sz w:val="28"/>
          <w:szCs w:val="28"/>
        </w:rPr>
        <w:t>Алгоритм «Исходящий  звонок»</w:t>
      </w:r>
      <w:r>
        <w:rPr>
          <w:b/>
          <w:sz w:val="28"/>
          <w:szCs w:val="28"/>
        </w:rPr>
        <w:t xml:space="preserve"> - приглашение на презентацию</w:t>
      </w:r>
    </w:p>
    <w:p w:rsidR="00CC06B1" w:rsidRDefault="00CC06B1" w:rsidP="00834189">
      <w:pPr>
        <w:jc w:val="center"/>
        <w:rPr>
          <w:b/>
        </w:rPr>
      </w:pPr>
    </w:p>
    <w:p w:rsidR="00CC06B1" w:rsidRDefault="00CC06B1" w:rsidP="00834189">
      <w:pPr>
        <w:pStyle w:val="ListParagraph"/>
        <w:numPr>
          <w:ilvl w:val="0"/>
          <w:numId w:val="3"/>
        </w:numPr>
        <w:rPr>
          <w:b/>
        </w:rPr>
      </w:pPr>
      <w:r w:rsidRPr="00B868B0">
        <w:rPr>
          <w:b/>
        </w:rPr>
        <w:t>Установление контакта</w:t>
      </w:r>
      <w:r>
        <w:rPr>
          <w:b/>
        </w:rPr>
        <w:t xml:space="preserve">: </w:t>
      </w:r>
    </w:p>
    <w:p w:rsidR="00CC06B1" w:rsidRPr="0008037A" w:rsidRDefault="00CC06B1" w:rsidP="00834189">
      <w:pPr>
        <w:pStyle w:val="ListParagraph"/>
        <w:numPr>
          <w:ilvl w:val="0"/>
          <w:numId w:val="2"/>
        </w:numPr>
      </w:pPr>
      <w:r w:rsidRPr="00AE2A5B">
        <w:rPr>
          <w:u w:val="single"/>
        </w:rPr>
        <w:t>Приветствие, Имя</w:t>
      </w:r>
      <w:r>
        <w:rPr>
          <w:b/>
        </w:rPr>
        <w:t xml:space="preserve">:  </w:t>
      </w:r>
      <w:r w:rsidRPr="007B2F28">
        <w:rPr>
          <w:b/>
        </w:rPr>
        <w:t>Доброе утро, Добрый день, Добрый вечер, (ФИО)_________!</w:t>
      </w:r>
    </w:p>
    <w:p w:rsidR="00CC06B1" w:rsidRDefault="00CC06B1" w:rsidP="00834189">
      <w:pPr>
        <w:pStyle w:val="ListParagraph"/>
        <w:numPr>
          <w:ilvl w:val="0"/>
          <w:numId w:val="2"/>
        </w:numPr>
      </w:pPr>
      <w:r w:rsidRPr="00AE2A5B">
        <w:rPr>
          <w:u w:val="single"/>
        </w:rPr>
        <w:t>Представление</w:t>
      </w:r>
      <w:r>
        <w:t xml:space="preserve">:  </w:t>
      </w:r>
      <w:r w:rsidRPr="007B2F28">
        <w:rPr>
          <w:b/>
        </w:rPr>
        <w:t>Тойота Центр Челябинск  Запад/Восток, Менеджер_____</w:t>
      </w:r>
    </w:p>
    <w:p w:rsidR="00CC06B1" w:rsidRPr="007B2F28" w:rsidRDefault="00CC06B1" w:rsidP="00834189">
      <w:pPr>
        <w:pStyle w:val="ListParagraph"/>
        <w:numPr>
          <w:ilvl w:val="0"/>
          <w:numId w:val="2"/>
        </w:numPr>
        <w:rPr>
          <w:b/>
        </w:rPr>
      </w:pPr>
      <w:r w:rsidRPr="00AE2A5B">
        <w:rPr>
          <w:u w:val="single"/>
        </w:rPr>
        <w:t>Спросите</w:t>
      </w:r>
      <w:r w:rsidRPr="00834189">
        <w:t>,</w:t>
      </w:r>
      <w:r>
        <w:t xml:space="preserve"> </w:t>
      </w:r>
      <w:r w:rsidRPr="007B2F28">
        <w:rPr>
          <w:b/>
        </w:rPr>
        <w:t>удобно ли клиенту сейчас разговаривать?</w:t>
      </w:r>
    </w:p>
    <w:p w:rsidR="00CC06B1" w:rsidRDefault="00CC06B1" w:rsidP="00834189">
      <w:pPr>
        <w:pStyle w:val="ListParagraph"/>
        <w:numPr>
          <w:ilvl w:val="0"/>
          <w:numId w:val="2"/>
        </w:numPr>
      </w:pPr>
      <w:r>
        <w:t>Если неудобно</w:t>
      </w:r>
      <w:r w:rsidRPr="00402648">
        <w:t>,</w:t>
      </w:r>
      <w:r>
        <w:t xml:space="preserve"> то спросите </w:t>
      </w:r>
      <w:r w:rsidRPr="007B2F28">
        <w:rPr>
          <w:b/>
        </w:rPr>
        <w:t>когда можно перезвонить?</w:t>
      </w:r>
    </w:p>
    <w:p w:rsidR="00CC06B1" w:rsidRDefault="00CC06B1" w:rsidP="00834189">
      <w:pPr>
        <w:pStyle w:val="ListParagraph"/>
        <w:numPr>
          <w:ilvl w:val="0"/>
          <w:numId w:val="3"/>
        </w:numPr>
        <w:rPr>
          <w:b/>
        </w:rPr>
      </w:pPr>
      <w:r w:rsidRPr="00834189">
        <w:rPr>
          <w:b/>
        </w:rPr>
        <w:t>Предложение</w:t>
      </w:r>
      <w:r w:rsidRPr="00834189">
        <w:rPr>
          <w:b/>
          <w:lang w:val="en-US"/>
        </w:rPr>
        <w:t>/</w:t>
      </w:r>
      <w:r w:rsidRPr="00834189">
        <w:rPr>
          <w:b/>
        </w:rPr>
        <w:t>Предыдущая договоренность:</w:t>
      </w:r>
    </w:p>
    <w:p w:rsidR="00CC06B1" w:rsidRDefault="00CC06B1" w:rsidP="007F0C96">
      <w:pPr>
        <w:pStyle w:val="ListParagraph"/>
        <w:ind w:left="1800"/>
        <w:rPr>
          <w:b/>
        </w:rPr>
      </w:pPr>
      <w:r>
        <w:rPr>
          <w:b/>
        </w:rPr>
        <w:t xml:space="preserve">(Имя клиента) Спешу (Звоню) Вам сообщить, что недавно на российский рынок  вышла долгожданная рейсталинговая версия </w:t>
      </w:r>
      <w:r>
        <w:rPr>
          <w:b/>
          <w:lang w:val="en-US"/>
        </w:rPr>
        <w:t>LC</w:t>
      </w:r>
      <w:r w:rsidRPr="0017347F">
        <w:rPr>
          <w:b/>
        </w:rPr>
        <w:t>200</w:t>
      </w:r>
      <w:r>
        <w:rPr>
          <w:b/>
        </w:rPr>
        <w:t xml:space="preserve">  и она уже представлена в нашем автосалоне. В связи с этим приглашаю Вас к нам в автосалон, где я представлю Вам нового </w:t>
      </w:r>
      <w:r>
        <w:rPr>
          <w:b/>
          <w:lang w:val="en-US"/>
        </w:rPr>
        <w:t>LC</w:t>
      </w:r>
      <w:r w:rsidRPr="00B65FBF">
        <w:rPr>
          <w:b/>
        </w:rPr>
        <w:t xml:space="preserve"> 200</w:t>
      </w:r>
      <w:r>
        <w:rPr>
          <w:b/>
        </w:rPr>
        <w:t>.  Кроме того, мы разработали специализированный маршрут для тест-драйва, предусматривающий городской участок пути  с выездом на внедорожную трассу.  (Имя) предлагаю Вам обозначить дату и время когда Вам будет удобно подъехать к нам в автосалон.</w:t>
      </w:r>
    </w:p>
    <w:p w:rsidR="00CC06B1" w:rsidRDefault="00CC06B1" w:rsidP="00834189">
      <w:pPr>
        <w:pStyle w:val="ListParagraph"/>
        <w:numPr>
          <w:ilvl w:val="0"/>
          <w:numId w:val="3"/>
        </w:numPr>
        <w:rPr>
          <w:b/>
        </w:rPr>
      </w:pPr>
      <w:r w:rsidRPr="00834189">
        <w:rPr>
          <w:b/>
        </w:rPr>
        <w:t>Обсуждение  предложения</w:t>
      </w:r>
    </w:p>
    <w:p w:rsidR="00CC06B1" w:rsidRDefault="00CC06B1" w:rsidP="00F84012">
      <w:pPr>
        <w:pStyle w:val="ListParagraph"/>
        <w:numPr>
          <w:ilvl w:val="0"/>
          <w:numId w:val="5"/>
        </w:numPr>
      </w:pPr>
      <w:r w:rsidRPr="005B1E59">
        <w:rPr>
          <w:b/>
        </w:rPr>
        <w:t>(Имя клиента) когда Вы можете подъехать______(день и время)?</w:t>
      </w:r>
      <w:r>
        <w:t xml:space="preserve"> – если нет, тогда определенности сужаем время и сроки встречи альтернативными вопросами</w:t>
      </w:r>
    </w:p>
    <w:p w:rsidR="00CC06B1" w:rsidRDefault="00CC06B1" w:rsidP="00834189">
      <w:pPr>
        <w:pStyle w:val="ListParagraph"/>
        <w:numPr>
          <w:ilvl w:val="0"/>
          <w:numId w:val="3"/>
        </w:numPr>
        <w:rPr>
          <w:b/>
        </w:rPr>
      </w:pPr>
      <w:r w:rsidRPr="00834189">
        <w:rPr>
          <w:b/>
        </w:rPr>
        <w:t>Подведение итогов</w:t>
      </w:r>
    </w:p>
    <w:p w:rsidR="00CC06B1" w:rsidRPr="00F84012" w:rsidRDefault="00CC06B1" w:rsidP="00834189">
      <w:pPr>
        <w:pStyle w:val="ListParagraph"/>
        <w:numPr>
          <w:ilvl w:val="0"/>
          <w:numId w:val="6"/>
        </w:numPr>
        <w:rPr>
          <w:u w:val="single"/>
        </w:rPr>
      </w:pPr>
      <w:r w:rsidRPr="005B1E59">
        <w:rPr>
          <w:b/>
          <w:u w:val="single"/>
        </w:rPr>
        <w:t>Итак, (имя клиента) я Вас жду (число время)</w:t>
      </w:r>
      <w:r w:rsidRPr="005B1E59">
        <w:rPr>
          <w:b/>
        </w:rPr>
        <w:t xml:space="preserve">, в нашем автосалоне, расположенном по адресу (адрес).  </w:t>
      </w:r>
      <w:r>
        <w:t>(</w:t>
      </w:r>
      <w:r w:rsidRPr="00F84012">
        <w:rPr>
          <w:u w:val="single"/>
        </w:rPr>
        <w:t>Зафиксировать договоренность</w:t>
      </w:r>
      <w:r>
        <w:rPr>
          <w:u w:val="single"/>
        </w:rPr>
        <w:t>)</w:t>
      </w:r>
    </w:p>
    <w:p w:rsidR="00CC06B1" w:rsidRDefault="00CC06B1" w:rsidP="00834189">
      <w:pPr>
        <w:pStyle w:val="ListParagraph"/>
        <w:numPr>
          <w:ilvl w:val="0"/>
          <w:numId w:val="3"/>
        </w:numPr>
        <w:rPr>
          <w:b/>
        </w:rPr>
      </w:pPr>
      <w:r w:rsidRPr="00834189">
        <w:rPr>
          <w:b/>
        </w:rPr>
        <w:t>Завершение контакта</w:t>
      </w:r>
    </w:p>
    <w:p w:rsidR="00CC06B1" w:rsidRPr="005B1E59" w:rsidRDefault="00CC06B1" w:rsidP="000A3647">
      <w:pPr>
        <w:pStyle w:val="ListParagraph"/>
        <w:numPr>
          <w:ilvl w:val="0"/>
          <w:numId w:val="6"/>
        </w:numPr>
        <w:rPr>
          <w:b/>
        </w:rPr>
      </w:pPr>
      <w:r w:rsidRPr="000A0A80">
        <w:rPr>
          <w:u w:val="single"/>
        </w:rPr>
        <w:t>Слова благодарности</w:t>
      </w:r>
      <w:r>
        <w:t xml:space="preserve">: </w:t>
      </w:r>
      <w:r w:rsidRPr="005B1E59">
        <w:rPr>
          <w:b/>
        </w:rPr>
        <w:t>Благодарю Вас за внимание! До встречи в нашем центре. До свидания!</w:t>
      </w:r>
    </w:p>
    <w:p w:rsidR="00CC06B1" w:rsidRPr="00053202" w:rsidRDefault="00CC06B1" w:rsidP="00053202">
      <w:pPr>
        <w:pStyle w:val="ListParagraph"/>
        <w:ind w:left="1800"/>
      </w:pPr>
    </w:p>
    <w:p w:rsidR="00CC06B1" w:rsidRPr="00CA08B2" w:rsidRDefault="00CC06B1" w:rsidP="000A3647"/>
    <w:sectPr w:rsidR="00CC06B1" w:rsidRPr="00CA08B2" w:rsidSect="00433F7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6B1" w:rsidRDefault="00CC06B1" w:rsidP="00033B9E">
      <w:pPr>
        <w:spacing w:after="0" w:line="240" w:lineRule="auto"/>
      </w:pPr>
      <w:r>
        <w:separator/>
      </w:r>
    </w:p>
  </w:endnote>
  <w:endnote w:type="continuationSeparator" w:id="0">
    <w:p w:rsidR="00CC06B1" w:rsidRDefault="00CC06B1" w:rsidP="0003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6B1" w:rsidRPr="006E2E28" w:rsidRDefault="00CC06B1" w:rsidP="006E2E28">
    <w:pPr>
      <w:pStyle w:val="Footer"/>
      <w:jc w:val="center"/>
    </w:pPr>
    <w:r>
      <w:t xml:space="preserve"> </w:t>
    </w:r>
    <w:smartTag w:uri="urn:schemas-microsoft-com:office:smarttags" w:element="metricconverter">
      <w:smartTagPr>
        <w:attr w:name="ProductID" w:val="2012 г"/>
      </w:smartTagPr>
      <w:r>
        <w:t>2012 г</w:t>
      </w:r>
    </w:smartTag>
    <w:r>
      <w:t>.</w:t>
    </w:r>
  </w:p>
  <w:p w:rsidR="00CC06B1" w:rsidRDefault="00CC06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6B1" w:rsidRDefault="00CC06B1" w:rsidP="00033B9E">
      <w:pPr>
        <w:spacing w:after="0" w:line="240" w:lineRule="auto"/>
      </w:pPr>
      <w:r>
        <w:separator/>
      </w:r>
    </w:p>
  </w:footnote>
  <w:footnote w:type="continuationSeparator" w:id="0">
    <w:p w:rsidR="00CC06B1" w:rsidRDefault="00CC06B1" w:rsidP="00033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0A0"/>
    </w:tblPr>
    <w:tblGrid>
      <w:gridCol w:w="1323"/>
      <w:gridCol w:w="8147"/>
    </w:tblGrid>
    <w:tr w:rsidR="00CC06B1" w:rsidRPr="00503525">
      <w:tc>
        <w:tcPr>
          <w:tcW w:w="750" w:type="pct"/>
          <w:tcBorders>
            <w:right w:val="single" w:sz="18" w:space="0" w:color="4F81BD"/>
          </w:tcBorders>
        </w:tcPr>
        <w:p w:rsidR="00CC06B1" w:rsidRPr="00503525" w:rsidRDefault="00CC06B1">
          <w:pPr>
            <w:pStyle w:val="Header"/>
          </w:pPr>
        </w:p>
      </w:tc>
      <w:tc>
        <w:tcPr>
          <w:tcW w:w="4250" w:type="pct"/>
          <w:tcBorders>
            <w:left w:val="single" w:sz="18" w:space="0" w:color="4F81BD"/>
          </w:tcBorders>
        </w:tcPr>
        <w:p w:rsidR="00CC06B1" w:rsidRDefault="00CC06B1" w:rsidP="00033B9E">
          <w:pPr>
            <w:pStyle w:val="Header"/>
            <w:rPr>
              <w:rFonts w:ascii="Cambria" w:hAnsi="Cambria"/>
              <w:color w:val="4F81BD"/>
              <w:sz w:val="24"/>
              <w:szCs w:val="24"/>
            </w:rPr>
          </w:pPr>
          <w:r>
            <w:rPr>
              <w:rFonts w:ascii="Cambria" w:hAnsi="Cambria"/>
              <w:color w:val="4F81BD"/>
              <w:sz w:val="24"/>
              <w:szCs w:val="24"/>
            </w:rPr>
            <w:t>Стандарты работы по телефону для менеджеров по продажам</w:t>
          </w:r>
        </w:p>
      </w:tc>
    </w:tr>
  </w:tbl>
  <w:p w:rsidR="00CC06B1" w:rsidRDefault="00CC06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678"/>
    <w:multiLevelType w:val="hybridMultilevel"/>
    <w:tmpl w:val="7DCC5F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C6547A"/>
    <w:multiLevelType w:val="hybridMultilevel"/>
    <w:tmpl w:val="20AA90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154D18"/>
    <w:multiLevelType w:val="hybridMultilevel"/>
    <w:tmpl w:val="A93024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0B7E12"/>
    <w:multiLevelType w:val="hybridMultilevel"/>
    <w:tmpl w:val="49F241F4"/>
    <w:lvl w:ilvl="0" w:tplc="0419000F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F0052BB"/>
    <w:multiLevelType w:val="hybridMultilevel"/>
    <w:tmpl w:val="CF823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316752D"/>
    <w:multiLevelType w:val="hybridMultilevel"/>
    <w:tmpl w:val="2B7CA3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917317C"/>
    <w:multiLevelType w:val="hybridMultilevel"/>
    <w:tmpl w:val="DC96FB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741727"/>
    <w:multiLevelType w:val="hybridMultilevel"/>
    <w:tmpl w:val="EC980E34"/>
    <w:lvl w:ilvl="0" w:tplc="5FEC661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67BF54A4"/>
    <w:multiLevelType w:val="hybridMultilevel"/>
    <w:tmpl w:val="ADECBD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E497975"/>
    <w:multiLevelType w:val="hybridMultilevel"/>
    <w:tmpl w:val="8D0201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4189"/>
    <w:rsid w:val="00032F51"/>
    <w:rsid w:val="00033B9E"/>
    <w:rsid w:val="00051821"/>
    <w:rsid w:val="00053202"/>
    <w:rsid w:val="0008037A"/>
    <w:rsid w:val="000956ED"/>
    <w:rsid w:val="000A0A80"/>
    <w:rsid w:val="000A3647"/>
    <w:rsid w:val="000C6A3B"/>
    <w:rsid w:val="00162DBD"/>
    <w:rsid w:val="0017347F"/>
    <w:rsid w:val="00205B4B"/>
    <w:rsid w:val="00222DF2"/>
    <w:rsid w:val="00236ABD"/>
    <w:rsid w:val="002475D2"/>
    <w:rsid w:val="00260F1B"/>
    <w:rsid w:val="002D6C85"/>
    <w:rsid w:val="003236A3"/>
    <w:rsid w:val="003626A1"/>
    <w:rsid w:val="00402648"/>
    <w:rsid w:val="00423FEF"/>
    <w:rsid w:val="00433F78"/>
    <w:rsid w:val="00441E6A"/>
    <w:rsid w:val="00492691"/>
    <w:rsid w:val="004F63BF"/>
    <w:rsid w:val="00503525"/>
    <w:rsid w:val="005907C4"/>
    <w:rsid w:val="005B1E59"/>
    <w:rsid w:val="006E2E28"/>
    <w:rsid w:val="007032A2"/>
    <w:rsid w:val="00762F10"/>
    <w:rsid w:val="00773372"/>
    <w:rsid w:val="007B2F28"/>
    <w:rsid w:val="007F0C96"/>
    <w:rsid w:val="007F1614"/>
    <w:rsid w:val="00834189"/>
    <w:rsid w:val="008C6474"/>
    <w:rsid w:val="0090062F"/>
    <w:rsid w:val="00964811"/>
    <w:rsid w:val="00971A74"/>
    <w:rsid w:val="00A320A2"/>
    <w:rsid w:val="00A40140"/>
    <w:rsid w:val="00AE2A5B"/>
    <w:rsid w:val="00AF2E9B"/>
    <w:rsid w:val="00B04B95"/>
    <w:rsid w:val="00B07098"/>
    <w:rsid w:val="00B65FBF"/>
    <w:rsid w:val="00B868B0"/>
    <w:rsid w:val="00C0181F"/>
    <w:rsid w:val="00C469C0"/>
    <w:rsid w:val="00C55B9E"/>
    <w:rsid w:val="00C964DC"/>
    <w:rsid w:val="00CA08B2"/>
    <w:rsid w:val="00CA1A41"/>
    <w:rsid w:val="00CC06B1"/>
    <w:rsid w:val="00CC5CEA"/>
    <w:rsid w:val="00D829D3"/>
    <w:rsid w:val="00DB5D70"/>
    <w:rsid w:val="00E04999"/>
    <w:rsid w:val="00E179C5"/>
    <w:rsid w:val="00E42980"/>
    <w:rsid w:val="00E82BD9"/>
    <w:rsid w:val="00F84012"/>
    <w:rsid w:val="00F92433"/>
    <w:rsid w:val="00FB2658"/>
    <w:rsid w:val="00FE7911"/>
    <w:rsid w:val="00FF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7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4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33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3B9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33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3B9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3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3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A364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1</Pages>
  <Words>192</Words>
  <Characters>1101</Characters>
  <Application>Microsoft Office Outlook</Application>
  <DocSecurity>0</DocSecurity>
  <Lines>0</Lines>
  <Paragraphs>0</Paragraphs>
  <ScaleCrop>false</ScaleCrop>
  <Company>Seyho Motors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работы по телефону для менеджеров по продажам</dc:title>
  <dc:subject/>
  <dc:creator>BadrievaTA</dc:creator>
  <cp:keywords/>
  <dc:description/>
  <cp:lastModifiedBy>ZavialovaSV</cp:lastModifiedBy>
  <cp:revision>7</cp:revision>
  <dcterms:created xsi:type="dcterms:W3CDTF">2012-04-09T05:05:00Z</dcterms:created>
  <dcterms:modified xsi:type="dcterms:W3CDTF">2012-04-09T05:37:00Z</dcterms:modified>
</cp:coreProperties>
</file>